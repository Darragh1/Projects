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711" w:rsidRDefault="00CA6A34">
      <w:r>
        <w:t>Group E</w:t>
      </w:r>
    </w:p>
    <w:p w:rsidR="00CA6A34" w:rsidRDefault="00CA6A34">
      <w:r>
        <w:t xml:space="preserve">Nicole </w:t>
      </w:r>
      <w:proofErr w:type="spellStart"/>
      <w:r>
        <w:t>Pasquetti</w:t>
      </w:r>
      <w:proofErr w:type="spellEnd"/>
      <w:r w:rsidR="00BB35D2">
        <w:t xml:space="preserve"> </w:t>
      </w:r>
      <w:r w:rsidR="00BB35D2">
        <w:tab/>
      </w:r>
      <w:r w:rsidR="00BB35D2">
        <w:tab/>
        <w:t>x11527487</w:t>
      </w:r>
    </w:p>
    <w:p w:rsidR="00CA6A34" w:rsidRDefault="00CA6A34">
      <w:r>
        <w:t>Corey-Joe Humphreys</w:t>
      </w:r>
      <w:r w:rsidR="00BB35D2">
        <w:t xml:space="preserve"> </w:t>
      </w:r>
      <w:r w:rsidR="00BB35D2">
        <w:tab/>
      </w:r>
      <w:r w:rsidR="00BB35D2">
        <w:tab/>
        <w:t>x12384261</w:t>
      </w:r>
    </w:p>
    <w:p w:rsidR="00CA6A34" w:rsidRDefault="00CA6A34">
      <w:r>
        <w:t xml:space="preserve">William </w:t>
      </w:r>
      <w:proofErr w:type="spellStart"/>
      <w:r>
        <w:t>Murtagh</w:t>
      </w:r>
      <w:proofErr w:type="spellEnd"/>
      <w:r w:rsidR="00BB35D2">
        <w:tab/>
      </w:r>
      <w:r w:rsidR="00BB35D2">
        <w:tab/>
        <w:t>x12457182</w:t>
      </w:r>
    </w:p>
    <w:p w:rsidR="00CA6A34" w:rsidRDefault="00CA6A34">
      <w:proofErr w:type="spellStart"/>
      <w:r>
        <w:t>Darragh</w:t>
      </w:r>
      <w:proofErr w:type="spellEnd"/>
      <w:r>
        <w:t xml:space="preserve"> </w:t>
      </w:r>
      <w:proofErr w:type="spellStart"/>
      <w:r>
        <w:t>O’Choncuir</w:t>
      </w:r>
      <w:proofErr w:type="spellEnd"/>
      <w:r w:rsidR="00BB35D2">
        <w:tab/>
      </w:r>
      <w:r w:rsidR="00BB35D2">
        <w:tab/>
        <w:t>(cannot get into contact with for number)</w:t>
      </w:r>
      <w:bookmarkStart w:id="0" w:name="_GoBack"/>
      <w:bookmarkEnd w:id="0"/>
    </w:p>
    <w:p w:rsidR="00CA6A34" w:rsidRDefault="00CA6A34"/>
    <w:p w:rsidR="00CA6A34" w:rsidRDefault="00CA6A34">
      <w:r>
        <w:t>Nicole- Login page, Maths Support Page</w:t>
      </w:r>
    </w:p>
    <w:p w:rsidR="00CA6A34" w:rsidRDefault="00CA6A34">
      <w:r>
        <w:t>Corey- Home Page, Computer Support Page</w:t>
      </w:r>
    </w:p>
    <w:p w:rsidR="00CA6A34" w:rsidRDefault="00CA6A34">
      <w:r>
        <w:t>William – Learning Page</w:t>
      </w:r>
    </w:p>
    <w:p w:rsidR="00CA6A34" w:rsidRDefault="00CA6A34">
      <w:proofErr w:type="spellStart"/>
      <w:r>
        <w:t>Darragh</w:t>
      </w:r>
      <w:proofErr w:type="spellEnd"/>
      <w:r>
        <w:t xml:space="preserve"> – Disability page</w:t>
      </w:r>
    </w:p>
    <w:p w:rsidR="00CA6A34" w:rsidRDefault="00CA6A34"/>
    <w:p w:rsidR="00CA6A34" w:rsidRDefault="00CA6A34">
      <w:r>
        <w:t xml:space="preserve">Nicole and Corey added all the pages together on Nicole’s </w:t>
      </w:r>
      <w:proofErr w:type="spellStart"/>
      <w:r>
        <w:t>netbeans</w:t>
      </w:r>
      <w:proofErr w:type="spellEnd"/>
      <w:r>
        <w:t xml:space="preserve"> and there were a few errors on Williams’ and </w:t>
      </w:r>
      <w:proofErr w:type="spellStart"/>
      <w:r>
        <w:t>Darraghs</w:t>
      </w:r>
      <w:proofErr w:type="spellEnd"/>
      <w:r>
        <w:t xml:space="preserve">’ pages and we fixed them. Some of the information, and the layout of Williams’ and </w:t>
      </w:r>
      <w:proofErr w:type="spellStart"/>
      <w:r>
        <w:t>Darraghs</w:t>
      </w:r>
      <w:proofErr w:type="spellEnd"/>
      <w:r>
        <w:t xml:space="preserve">’ pages were incorrect as they used the wrong </w:t>
      </w:r>
      <w:proofErr w:type="spellStart"/>
      <w:r>
        <w:t>JLabels</w:t>
      </w:r>
      <w:proofErr w:type="gramStart"/>
      <w:r>
        <w:t>,JTextFields</w:t>
      </w:r>
      <w:proofErr w:type="spellEnd"/>
      <w:proofErr w:type="gramEnd"/>
      <w:r>
        <w:t xml:space="preserve"> etc..</w:t>
      </w:r>
    </w:p>
    <w:p w:rsidR="00CA6A34" w:rsidRDefault="00CA6A34"/>
    <w:p w:rsidR="00CA6A34" w:rsidRDefault="00CA6A34">
      <w:r>
        <w:t xml:space="preserve">As a team we all worked together by having team meetings and discussed the different sections and to whom would work best on the particular sections, we then re-grouped many times to go over all of our work and to see what could be improved or added. If anyone on our team was struggling, we all attempted to resolve the issue the best we could. We worked well as a team but in future sense, we have realised that a lot more work and preparation has to go into the </w:t>
      </w:r>
      <w:r w:rsidR="002E6E05">
        <w:t xml:space="preserve">project as we still found that we were struggling to get everything done and working correctly. This may be due to a lack of leadership, as we all just worked with each other without a particular person giving </w:t>
      </w:r>
      <w:proofErr w:type="gramStart"/>
      <w:r w:rsidR="002E6E05">
        <w:t>direction .</w:t>
      </w:r>
      <w:proofErr w:type="gramEnd"/>
    </w:p>
    <w:sectPr w:rsidR="00CA6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A34"/>
    <w:rsid w:val="002E6E05"/>
    <w:rsid w:val="00703711"/>
    <w:rsid w:val="00BB35D2"/>
    <w:rsid w:val="00CA6A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1C4B89E5</Template>
  <TotalTime>0</TotalTime>
  <Pages>1</Pages>
  <Words>188</Words>
  <Characters>1073</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Pasquetti</dc:creator>
  <cp:lastModifiedBy>Nicole Pasquetti</cp:lastModifiedBy>
  <cp:revision>2</cp:revision>
  <dcterms:created xsi:type="dcterms:W3CDTF">2013-03-15T15:00:00Z</dcterms:created>
  <dcterms:modified xsi:type="dcterms:W3CDTF">2013-03-15T15:00:00Z</dcterms:modified>
</cp:coreProperties>
</file>